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FD33A" w14:textId="77777777" w:rsidR="00494EF9" w:rsidRPr="00494EF9" w:rsidRDefault="00494EF9" w:rsidP="00494EF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494EF9">
        <w:rPr>
          <w:rFonts w:ascii="Verdana" w:eastAsia="宋体" w:hAnsi="Verdana" w:cs="宋体"/>
          <w:color w:val="666666"/>
          <w:kern w:val="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pt;height:1pt" o:ole="">
            <v:imagedata r:id="rId6" o:title=""/>
          </v:shape>
          <w:control r:id="rId7" w:name="soundSWF" w:shapeid="_x0000_i1027"/>
        </w:object>
      </w:r>
    </w:p>
    <w:p w14:paraId="3E172672" w14:textId="77777777" w:rsidR="00494EF9" w:rsidRPr="00494EF9" w:rsidRDefault="00494EF9" w:rsidP="00494EF9">
      <w:pPr>
        <w:widowControl/>
        <w:shd w:val="clear" w:color="auto" w:fill="FFFFFF"/>
        <w:wordWrap w:val="0"/>
        <w:spacing w:line="225" w:lineRule="atLeast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bookmarkStart w:id="0" w:name="onlineIcon"/>
      <w:r w:rsidRPr="00494EF9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总结</w:t>
      </w:r>
      <w:r w:rsidRPr="00494EF9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spring</w:t>
      </w:r>
      <w:r w:rsidRPr="00494EF9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下配置</w:t>
      </w:r>
      <w:r w:rsidRPr="00494EF9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dbcp,c3p0,proxool</w:t>
      </w:r>
      <w:r w:rsidRPr="00494EF9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数据源链接池</w:t>
      </w:r>
      <w:r w:rsidRPr="00494EF9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 </w:t>
      </w:r>
      <w:r w:rsidRPr="00494EF9">
        <w:rPr>
          <w:rFonts w:ascii="Verdana" w:eastAsia="宋体" w:hAnsi="Verdana" w:cs="宋体"/>
          <w:color w:val="333333"/>
          <w:kern w:val="0"/>
          <w:sz w:val="18"/>
          <w:szCs w:val="18"/>
        </w:rPr>
        <w:t>1/3591</w:t>
      </w:r>
    </w:p>
    <w:p w14:paraId="0601C632" w14:textId="77777777" w:rsidR="0022680D" w:rsidRDefault="00494EF9" w:rsidP="0022680D">
      <w:pPr>
        <w:widowControl/>
        <w:shd w:val="clear" w:color="auto" w:fill="FFFFFF"/>
        <w:wordWrap w:val="0"/>
        <w:spacing w:line="312" w:lineRule="auto"/>
        <w:jc w:val="left"/>
        <w:rPr>
          <w:rFonts w:ascii="Verdana" w:eastAsia="宋体" w:hAnsi="Verdana" w:cs="宋体" w:hint="eastAsia"/>
          <w:color w:val="666666"/>
          <w:kern w:val="0"/>
          <w:sz w:val="18"/>
          <w:szCs w:val="18"/>
        </w:rPr>
      </w:pPr>
      <w:r w:rsidRPr="00494EF9">
        <w:rPr>
          <w:rFonts w:ascii="Verdana" w:eastAsia="宋体" w:hAnsi="Verdana" w:cs="宋体"/>
          <w:color w:val="666666"/>
          <w:kern w:val="0"/>
          <w:sz w:val="18"/>
          <w:szCs w:val="18"/>
        </w:rPr>
        <w:t>标签</w:t>
      </w:r>
      <w:r w:rsidRPr="00494EF9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: </w:t>
      </w:r>
      <w:proofErr w:type="gramStart"/>
      <w:r w:rsidRPr="00494EF9">
        <w:rPr>
          <w:rFonts w:ascii="Verdana" w:eastAsia="宋体" w:hAnsi="Verdana" w:cs="宋体"/>
          <w:color w:val="666666"/>
          <w:kern w:val="0"/>
          <w:sz w:val="18"/>
          <w:szCs w:val="18"/>
        </w:rPr>
        <w:t>spring</w:t>
      </w:r>
      <w:proofErr w:type="gramEnd"/>
      <w:r w:rsidRPr="00494EF9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</w:t>
      </w:r>
      <w:proofErr w:type="spellStart"/>
      <w:r w:rsidRPr="00494EF9">
        <w:rPr>
          <w:rFonts w:ascii="Verdana" w:eastAsia="宋体" w:hAnsi="Verdana" w:cs="宋体"/>
          <w:color w:val="666666"/>
          <w:kern w:val="0"/>
          <w:sz w:val="18"/>
          <w:szCs w:val="18"/>
        </w:rPr>
        <w:t>datasource</w:t>
      </w:r>
      <w:proofErr w:type="spellEnd"/>
      <w:r w:rsidRPr="00494EF9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</w:t>
      </w:r>
      <w:proofErr w:type="spellStart"/>
      <w:r w:rsidRPr="00494EF9">
        <w:rPr>
          <w:rFonts w:ascii="Verdana" w:eastAsia="宋体" w:hAnsi="Verdana" w:cs="宋体"/>
          <w:color w:val="666666"/>
          <w:kern w:val="0"/>
          <w:sz w:val="18"/>
          <w:szCs w:val="18"/>
        </w:rPr>
        <w:t>dbcp</w:t>
      </w:r>
      <w:proofErr w:type="spellEnd"/>
      <w:r w:rsidRPr="00494EF9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c3p0 </w:t>
      </w:r>
      <w:proofErr w:type="spellStart"/>
      <w:r w:rsidRPr="00494EF9">
        <w:rPr>
          <w:rFonts w:ascii="Verdana" w:eastAsia="宋体" w:hAnsi="Verdana" w:cs="宋体"/>
          <w:color w:val="666666"/>
          <w:kern w:val="0"/>
          <w:sz w:val="18"/>
          <w:szCs w:val="18"/>
        </w:rPr>
        <w:t>proxool</w:t>
      </w:r>
      <w:proofErr w:type="spellEnd"/>
    </w:p>
    <w:p w14:paraId="0D1D1EBE" w14:textId="77777777" w:rsidR="0022680D" w:rsidRDefault="0022680D" w:rsidP="0022680D">
      <w:pPr>
        <w:widowControl/>
        <w:shd w:val="clear" w:color="auto" w:fill="FFFFFF"/>
        <w:wordWrap w:val="0"/>
        <w:spacing w:line="312" w:lineRule="auto"/>
        <w:jc w:val="left"/>
        <w:rPr>
          <w:rFonts w:ascii="Verdana" w:eastAsia="宋体" w:hAnsi="Verdana" w:cs="宋体" w:hint="eastAsia"/>
          <w:color w:val="666666"/>
          <w:kern w:val="0"/>
          <w:sz w:val="18"/>
          <w:szCs w:val="18"/>
        </w:rPr>
      </w:pPr>
    </w:p>
    <w:p w14:paraId="420E4E21" w14:textId="086E2EB0" w:rsidR="00494EF9" w:rsidRPr="0022680D" w:rsidRDefault="00494EF9" w:rsidP="0022680D">
      <w:pPr>
        <w:widowControl/>
        <w:shd w:val="clear" w:color="auto" w:fill="FFFFFF"/>
        <w:wordWrap w:val="0"/>
        <w:spacing w:line="312" w:lineRule="auto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proofErr w:type="gram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applicationContext-datasource-jdbc.xml</w:t>
      </w:r>
      <w:proofErr w:type="gramEnd"/>
    </w:p>
    <w:p w14:paraId="39D81577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proofErr w:type="gram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&lt;?xml</w:t>
      </w:r>
      <w:proofErr w:type="gram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 xml:space="preserve"> version="1.0" encoding="UTF-8"?&gt;</w:t>
      </w:r>
    </w:p>
    <w:p w14:paraId="31BC4907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proofErr w:type="gram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&lt;!DOCTYPE</w:t>
      </w:r>
      <w:proofErr w:type="gram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 xml:space="preserve"> beans PUBLIC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 "-//SPRING//DTD BEAN//EN"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 "http://www.springframework.org/dtd/spring-beans.dtd"&gt;</w:t>
      </w:r>
    </w:p>
    <w:p w14:paraId="1F4A605F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&lt;beans default-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autowire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="no" default-lazy-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init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="true"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default-dependency-check="none"&gt;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&lt;description&gt;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datasource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&lt;/description&gt;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&lt;!--     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&lt;bean id="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dataSource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 class="org.springframework.jdbc.datasource.DriverManagerDataSource"&gt;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&lt;property name="driverClassName"&gt;&lt;value&gt;${jdbc.driverClassName}&lt;/value&gt;&lt;/property&gt;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url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"&gt;&lt;value&gt;${jdbc.url}&lt;/value&gt;&lt;/property&gt;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&lt;property name="username"&gt;&lt;value&gt;${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jdbc.username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}&lt;/value&gt;&lt;/property&gt;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&lt;property name="password"&gt;&lt;value&gt;${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jdbc.password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}&lt;/value&gt;&lt;/property&gt;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&lt;/bean&gt;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--&gt;</w:t>
      </w:r>
    </w:p>
    <w:p w14:paraId="035FD34A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&lt;bean id="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dataSource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 class="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org.apache.commons.dbcp.BasicDataSource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&lt;property name="driverClassName"&gt;&lt;value&gt;${jdbc.driverClassName}&lt;/value&gt;&lt;/property&gt;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 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url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"&gt;&lt;value&gt;${jdbc.url}&lt;/value&gt;&lt;/property&gt;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 &lt;property name="username"&gt;&lt;value&gt;${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jdbc.username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}&lt;/value&gt;&lt;/property&gt;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 &lt;property name="password"&gt;&lt;value&gt;${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jdbc.password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}&lt;/value&gt;&lt;/property&gt;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 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maxActive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"&gt;&lt;value&gt;80&lt;/value&gt;&lt;/property&gt;  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  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maxIdle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"&gt;&lt;value&gt;20&lt;/value&gt;&lt;/property&gt;  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 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maxWait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"&gt;&lt;value&gt;3000&lt;/value&gt;&lt;/property&gt;  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 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&lt;/bean&gt;</w:t>
      </w:r>
    </w:p>
    <w:p w14:paraId="0E3968E5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 </w:t>
      </w:r>
    </w:p>
    <w:p w14:paraId="4B79D6B5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 &lt;!--bean id="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dataSource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 class="com.mchange.v2.c3p0.ComboPooledDataSource" destroy-method="close"&gt;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     &lt;property name="driverClass"&gt;&lt;value&gt;${jdbc.driverClassName}&lt;/value&gt;&lt;/property&gt;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lastRenderedPageBreak/>
        <w:t>        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jdbcUrl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"&gt;&lt;value&gt;${jdbc.url}&lt;/value&gt;&lt;/property&gt;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     &lt;property name="user"&gt;&lt;value&gt;${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jdbc.username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}&lt;/value&gt;&lt;/property&gt;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     &lt;property name="password"&gt;&lt;value&gt;${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jdbc.password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}&lt;/value&gt;&lt;/property&gt;  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     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acquireIncrement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"&gt;&lt;value&gt;5&lt;/value&gt;&lt;/property&gt;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     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idleConnectionTestPeriod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"&gt;&lt;value&gt;3000&lt;/value&gt;&lt;/property&gt;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     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checkoutTimeout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"&gt;&lt;value&gt;3000&lt;/value&gt;&lt;/property&gt;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     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maxPoolSize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"&gt;&lt;value&gt;80&lt;/value&gt;&lt;/property&gt;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     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minPoolSize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"&gt;&lt;value&gt;1&lt;/value&gt;&lt;/property&gt;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     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maxStatements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"&gt;&lt;value&gt;6000&lt;/value&gt;&lt;/property&gt;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      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initialPoolSize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"&gt;&lt;value&gt;5&lt;/value&gt;&lt;/property&gt;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&lt;/bean--&gt;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&lt;!--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ComboPooledDataSource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 xml:space="preserve"> 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参数说明</w:t>
      </w:r>
    </w:p>
    <w:p w14:paraId="1C2EBC77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maxIdleTime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：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最大空闲时间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,60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秒内未使用则连接被丢弃。若为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0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则永不丢弃。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Default: 0 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acquireIncrement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：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当连接池中的连接耗尽的时候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c3p0</w:t>
      </w:r>
      <w:proofErr w:type="gram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一</w:t>
      </w:r>
      <w:proofErr w:type="gram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次同时获取的连接数。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Default: 3 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maxStatements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：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JDBC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的标准参数，用以</w:t>
      </w:r>
      <w:proofErr w:type="gram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控制数据源内加载</w:t>
      </w:r>
      <w:proofErr w:type="gram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的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PreparedStatements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数量。但由于预缓存的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statements</w:t>
      </w:r>
      <w:bookmarkStart w:id="1" w:name="_GoBack"/>
      <w:bookmarkEnd w:id="1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属于单个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connection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而不是整个连接池。所以设置这个参数需要考虑到多方面的因素。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如果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maxStatements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与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maxStatementsPerConnection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均为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0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，则缓存被关闭。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Default: 0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idleConnectionTestPeriod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：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每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60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秒检查所有连接池中的空闲连接。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Default: 0 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acquireRetryAttempts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：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 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定义在从数据库获取新连接失败后重复尝试的次数。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Default: 30 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breakAfterAcquireFailure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: 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获取连接失败将会引起所有等待连接池来获取连接的线程抛出异常。但是数据源仍有效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保留，并在下次调用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getConnection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()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的时候继续尝试获取连接。如果设为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true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，那么在尝试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获取连接失败后该数据源将申明已断开并永久关闭。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Default: false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testConnectionOnCheckout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：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因性能消耗大请只在需要的时候使用它。如果设为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true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那么在每个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connection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提交的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时候都将校验其有效性。建议使用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idleConnectionTestPeriod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或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automaticTestTable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等方法来提升连接测试的性能。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Default: false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--&gt;</w:t>
      </w:r>
    </w:p>
    <w:p w14:paraId="4800EB7C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 </w:t>
      </w:r>
    </w:p>
    <w:p w14:paraId="6656CE1C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Verdana" w:eastAsia="宋体" w:hAnsi="Verdana" w:cs="宋体"/>
          <w:color w:val="666666"/>
          <w:kern w:val="0"/>
          <w:sz w:val="20"/>
          <w:szCs w:val="20"/>
        </w:rPr>
        <w:lastRenderedPageBreak/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 &lt;!--bean id="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dataSource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 class="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org.logicalcobwebs.proxool.ProxoolDataSource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&lt;property name="driver"&gt;&lt;value&gt;${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jdbc.driverClassName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}&lt;/value&gt;&lt;/property&gt;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driverUrl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"&gt;&lt;value&gt;${jdbc.url}&lt;/value&gt;&lt;/property&gt;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&lt;property name="user"&gt;&lt;value&gt;${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jdbc.username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}&lt;/value&gt;&lt;/property&gt;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&lt;property name="password"&gt;&lt;value&gt;${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jdbc.password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}&lt;/value&gt;&lt;/property&gt;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&lt;property name="alias"&gt;&lt;value&gt;test&lt;/value&gt;&lt;/property&gt;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houseKeepingSleepTime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"&gt;&lt;value&gt;90000&lt;/value&gt;&lt;/property&gt;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prototypeCount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"&gt;&lt;value&gt;10&lt;/value&gt;&lt;/property&gt;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maximumConnectionCount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"&gt;&lt;value&gt;100&lt;/value&gt;&lt;/property&gt;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&lt;property name="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minimumConnectionCount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"&gt;&lt;value&gt;10&lt;/value&gt;&lt;/property&gt;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&lt;property name="trace"&gt;&lt;value&gt;true&lt;/value&gt;&lt;/property&gt;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 &lt;property name="verbose"&gt;&lt;value&gt;true&lt;/value&gt;&lt;/property&gt;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&lt;/bean&gt;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 --&gt;</w:t>
      </w:r>
    </w:p>
    <w:p w14:paraId="2B2DEEC0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&lt;/beans&gt;</w:t>
      </w:r>
    </w:p>
    <w:p w14:paraId="1C2D08C7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jdbc.properties</w:t>
      </w:r>
      <w:proofErr w:type="spellEnd"/>
    </w:p>
    <w:p w14:paraId="06B689A5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 </w:t>
      </w:r>
    </w:p>
    <w:p w14:paraId="23CB4022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#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jdbc.driverClassName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net.sourceforge.jtds.jdbc.Driver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#jdbc.url=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jdbc:jtds:sybase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://192.168.1.1:5000/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test;charset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eucgb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#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jdbc.username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yinxiao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#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jdbc.password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yinxiao</w:t>
      </w:r>
      <w:proofErr w:type="spellEnd"/>
    </w:p>
    <w:p w14:paraId="47680CE0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 </w:t>
      </w:r>
    </w:p>
    <w:p w14:paraId="7DC2D3E0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#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jdbc.driverClassName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org.hsqldb.jdbcDriver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#jdbc.url=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</w:t>
      </w:r>
      <w:proofErr w:type="gram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:hsqldb:file:hsqldb</w:t>
      </w:r>
      <w:proofErr w:type="spellEnd"/>
      <w:proofErr w:type="gram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/test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#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jdbc.username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sa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#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jdbc.password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</w:p>
    <w:p w14:paraId="364724CC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jdbc.driverClassName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com.mysql.jdbc.Driver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jdbc.url=jdbc:mysql://localhost:3306/test?user=root&amp;password=root&amp;useUnicode=true&amp;characterEncoding=UTF-8&amp;characterSetResults=UTF-8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lastRenderedPageBreak/>
        <w:t>jdbc.username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=root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jdbc.password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=root</w:t>
      </w:r>
    </w:p>
    <w:p w14:paraId="625B79A7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 </w:t>
      </w:r>
    </w:p>
    <w:p w14:paraId="6A56E9CF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#jdbc.url=jdbc:mysql://localhost:3306/test?user=root&amp;amp;password=root&amp;amp;useUnicode=true&amp;amp;characterEncoding=UTF-8&amp;amp;characterSetResults=UTF-8</w:t>
      </w:r>
    </w:p>
    <w:p w14:paraId="2354AADA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 </w:t>
      </w:r>
    </w:p>
    <w:p w14:paraId="022B4251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#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jdbc.driverClassName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net.sourceforge.jtds.jdbc.Driver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#jdbc.url=jdbc:jtds:sqlserver://localhost:1433/test;useUnicode=true&amp;amp;characterEncoding=GBK&amp;amp;characterSetResults=GBK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#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jdbc.username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proofErr w:type="gram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sa</w:t>
      </w:r>
      <w:proofErr w:type="spellEnd"/>
      <w:proofErr w:type="gram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#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jdbc.password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sa</w:t>
      </w:r>
      <w:proofErr w:type="spellEnd"/>
    </w:p>
    <w:p w14:paraId="509BDE17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#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jndi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jndi.factory.initial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weblogic.jndi.WLInitialContextFactory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jndi.provider.url=t3://127.0.0.1:7001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jndi.jndiName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jdbc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/test</w:t>
      </w:r>
    </w:p>
    <w:p w14:paraId="06A3E8D6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hibernate.properties</w:t>
      </w:r>
      <w:proofErr w:type="spellEnd"/>
    </w:p>
    <w:p w14:paraId="59280101" w14:textId="77777777" w:rsidR="00494EF9" w:rsidRPr="00494EF9" w:rsidRDefault="00494EF9" w:rsidP="00494EF9">
      <w:pPr>
        <w:widowControl/>
        <w:shd w:val="clear" w:color="auto" w:fill="FFFFFF"/>
        <w:wordWrap w:val="0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666666"/>
          <w:kern w:val="0"/>
          <w:sz w:val="20"/>
          <w:szCs w:val="20"/>
        </w:rPr>
      </w:pPr>
      <w:r w:rsidRPr="00494EF9">
        <w:rPr>
          <w:rFonts w:ascii="Verdana" w:eastAsia="宋体" w:hAnsi="Verdan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#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hibernate.dialect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org.hibernate.dialect.SQLServerDialect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hibernate.dialect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org.hibernate.dialect.MySQLInnoDBDialect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#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hibernate.dialect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org.hibernate.dialect.HSQLDialect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hibernate.cache.use_query_cache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=true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#hibernate.cache.provider_class=net.sf.hibernate.cache.EhCacheProvider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hibernate.cache.provider_class=org.hibernate.cache.EhCacheProvider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hibernate.show_sql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=true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hibernate.format_sql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=false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hibernate.transaction.auto_close_session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=true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hibernate.connection.autocommit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=false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hibernate.connection.isolation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=2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hibernate.hbm2ddl.auto=update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hibernate.jdbc.fetch_size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=50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hibernate.jdbc.batch_size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=25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hibernate.default_batch_fetch_size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=16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hibernate.transaction.factory_class=org.hibernate.transaction.JDBCTransactionFactory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lastRenderedPageBreak/>
        <w:t>#hibernate.transaction.factory_class=net.sf.hibernate.transaction.JDBCTransactionFactory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  <w:t>hibernate.query.factory_class=org.hibernate.hql.classic.ClassicQueryTranslatorFactory</w:t>
      </w:r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hibernate.connection.release_mode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after_transaction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hibernate.cache.region_prefix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</w:t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hibernate.cache.test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br/>
      </w:r>
      <w:proofErr w:type="spellStart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hibernate.default_schema</w:t>
      </w:r>
      <w:proofErr w:type="spellEnd"/>
      <w:r w:rsidRPr="00494EF9">
        <w:rPr>
          <w:rFonts w:ascii="Georgia" w:eastAsia="宋体" w:hAnsi="Georgia" w:cs="宋体"/>
          <w:color w:val="666666"/>
          <w:kern w:val="0"/>
          <w:sz w:val="20"/>
          <w:szCs w:val="20"/>
        </w:rPr>
        <w:t>=test</w:t>
      </w:r>
    </w:p>
    <w:bookmarkEnd w:id="0"/>
    <w:p w14:paraId="6EBB6418" w14:textId="77777777" w:rsidR="00D61F5F" w:rsidRPr="00494EF9" w:rsidRDefault="00D61F5F" w:rsidP="00494EF9">
      <w:pPr>
        <w:widowControl/>
        <w:shd w:val="clear" w:color="auto" w:fill="FFFFFF"/>
        <w:wordWrap w:val="0"/>
        <w:spacing w:line="312" w:lineRule="auto"/>
        <w:jc w:val="center"/>
        <w:rPr>
          <w:rFonts w:ascii="Verdana" w:eastAsia="宋体" w:hAnsi="Verdana" w:cs="宋体"/>
          <w:color w:val="666666"/>
          <w:kern w:val="0"/>
          <w:sz w:val="18"/>
          <w:szCs w:val="18"/>
        </w:rPr>
      </w:pPr>
    </w:p>
    <w:sectPr w:rsidR="00D61F5F" w:rsidRPr="00494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57876"/>
    <w:multiLevelType w:val="multilevel"/>
    <w:tmpl w:val="3678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204E1A"/>
    <w:multiLevelType w:val="multilevel"/>
    <w:tmpl w:val="E54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EE4E97"/>
    <w:multiLevelType w:val="multilevel"/>
    <w:tmpl w:val="8A66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872390"/>
    <w:multiLevelType w:val="multilevel"/>
    <w:tmpl w:val="F8F8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08"/>
    <w:rsid w:val="000C7F08"/>
    <w:rsid w:val="0022680D"/>
    <w:rsid w:val="00494EF9"/>
    <w:rsid w:val="00D6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DA2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E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4E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4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4E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94E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94EF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94EF9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94E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4E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E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4E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4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4E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94E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94EF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94EF9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94E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4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979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5B5B5"/>
                  </w:divBdr>
                  <w:divsChild>
                    <w:div w:id="775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5" w:color="auto"/>
                        <w:bottom w:val="none" w:sz="0" w:space="0" w:color="auto"/>
                        <w:right w:val="none" w:sz="0" w:space="5" w:color="auto"/>
                      </w:divBdr>
                    </w:div>
                  </w:divsChild>
                </w:div>
                <w:div w:id="1038236903">
                  <w:marLeft w:val="0"/>
                  <w:marRight w:val="0"/>
                  <w:marTop w:val="15"/>
                  <w:marBottom w:val="0"/>
                  <w:divBdr>
                    <w:top w:val="none" w:sz="0" w:space="3" w:color="auto"/>
                    <w:left w:val="single" w:sz="6" w:space="5" w:color="E0E0E0"/>
                    <w:bottom w:val="none" w:sz="0" w:space="0" w:color="auto"/>
                    <w:right w:val="single" w:sz="6" w:space="5" w:color="B5B5B5"/>
                  </w:divBdr>
                </w:div>
              </w:divsChild>
            </w:div>
            <w:div w:id="1300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4" w:color="auto"/>
                  </w:divBdr>
                  <w:divsChild>
                    <w:div w:id="15949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1255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4" w:color="auto"/>
                        <w:bottom w:val="none" w:sz="0" w:space="0" w:color="auto"/>
                        <w:right w:val="single" w:sz="6" w:space="4" w:color="202020"/>
                      </w:divBdr>
                    </w:div>
                    <w:div w:id="4911724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5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</w:div>
                    <w:div w:id="16104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3" w:color="auto"/>
                        <w:bottom w:val="none" w:sz="0" w:space="0" w:color="auto"/>
                        <w:right w:val="none" w:sz="0" w:space="3" w:color="auto"/>
                      </w:divBdr>
                    </w:div>
                  </w:divsChild>
                </w:div>
              </w:divsChild>
            </w:div>
            <w:div w:id="1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7" w:color="auto"/>
                                <w:left w:val="none" w:sz="0" w:space="17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5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8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8" w:color="auto"/>
                              </w:divBdr>
                            </w:div>
                          </w:divsChild>
                        </w:div>
                      </w:divsChild>
                    </w:div>
                    <w:div w:id="17176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0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0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8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02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" w:color="CCCCCC"/>
                                        <w:left w:val="single" w:sz="6" w:space="1" w:color="CCCCCC"/>
                                        <w:bottom w:val="single" w:sz="6" w:space="1" w:color="CCCCCC"/>
                                        <w:right w:val="single" w:sz="6" w:space="1" w:color="CCCCCC"/>
                                      </w:divBdr>
                                      <w:divsChild>
                                        <w:div w:id="158086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11" w:color="auto"/>
                                            <w:left w:val="none" w:sz="0" w:space="19" w:color="auto"/>
                                            <w:bottom w:val="none" w:sz="0" w:space="8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329406134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32872">
                                                  <w:marLeft w:val="-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3410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888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2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67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3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22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10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89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2" w:color="auto"/>
                                        <w:left w:val="none" w:sz="0" w:space="8" w:color="auto"/>
                                        <w:bottom w:val="none" w:sz="0" w:space="0" w:color="auto"/>
                                        <w:right w:val="none" w:sz="0" w:space="8" w:color="auto"/>
                                      </w:divBdr>
                                    </w:div>
                                    <w:div w:id="19237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5927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4" w:color="auto"/>
                                            <w:left w:val="none" w:sz="0" w:space="8" w:color="auto"/>
                                            <w:bottom w:val="none" w:sz="0" w:space="0" w:color="auto"/>
                                            <w:right w:val="none" w:sz="0" w:space="8" w:color="auto"/>
                                          </w:divBdr>
                                          <w:divsChild>
                                            <w:div w:id="127579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66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auto"/>
                                            <w:left w:val="none" w:sz="0" w:space="8" w:color="auto"/>
                                            <w:bottom w:val="none" w:sz="0" w:space="8" w:color="auto"/>
                                            <w:right w:val="none" w:sz="0" w:space="8" w:color="auto"/>
                                          </w:divBdr>
                                          <w:divsChild>
                                            <w:div w:id="42607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2" w:color="auto"/>
                                                <w:left w:val="none" w:sz="0" w:space="8" w:color="auto"/>
                                                <w:bottom w:val="none" w:sz="0" w:space="0" w:color="auto"/>
                                                <w:right w:val="none" w:sz="0" w:space="8" w:color="auto"/>
                                              </w:divBdr>
                                            </w:div>
                                            <w:div w:id="1584291424">
                                              <w:marLeft w:val="-21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237802">
                                                  <w:marLeft w:val="21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5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702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90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CCCCCC"/>
                                                                <w:left w:val="single" w:sz="6" w:space="4" w:color="CCCCCC"/>
                                                                <w:bottom w:val="single" w:sz="6" w:space="4" w:color="CCCCCC"/>
                                                                <w:right w:val="single" w:sz="6" w:space="4" w:color="CCCCCC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84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8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14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5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4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  <w:divsChild>
                                        <w:div w:id="74661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8" w:color="auto"/>
                                            <w:bottom w:val="single" w:sz="6" w:space="0" w:color="EAEAEA"/>
                                            <w:right w:val="none" w:sz="0" w:space="8" w:color="auto"/>
                                          </w:divBdr>
                                        </w:div>
                                        <w:div w:id="208352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4" w:color="auto"/>
                                            <w:left w:val="none" w:sz="0" w:space="4" w:color="auto"/>
                                            <w:bottom w:val="none" w:sz="0" w:space="4" w:color="auto"/>
                                            <w:right w:val="none" w:sz="0" w:space="4" w:color="auto"/>
                                          </w:divBdr>
                                          <w:divsChild>
                                            <w:div w:id="9633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4" w:color="auto"/>
                                                <w:left w:val="none" w:sz="0" w:space="4" w:color="auto"/>
                                                <w:bottom w:val="none" w:sz="0" w:space="4" w:color="auto"/>
                                                <w:right w:val="none" w:sz="0" w:space="4" w:color="auto"/>
                                              </w:divBdr>
                                            </w:div>
                                            <w:div w:id="82170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4" w:color="auto"/>
                                                <w:left w:val="none" w:sz="0" w:space="8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8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0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4" w:color="auto"/>
                                                    <w:left w:val="none" w:sz="0" w:space="8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62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64127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8" w:color="auto"/>
                                                <w:left w:val="none" w:sz="0" w:space="8" w:color="auto"/>
                                                <w:bottom w:val="none" w:sz="0" w:space="8" w:color="auto"/>
                                                <w:right w:val="none" w:sz="0" w:space="8" w:color="auto"/>
                                              </w:divBdr>
                                              <w:divsChild>
                                                <w:div w:id="1848640261">
                                                  <w:marLeft w:val="-21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15131">
                                                      <w:marLeft w:val="21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8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07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82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65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87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2" w:color="auto"/>
                                        <w:left w:val="none" w:sz="0" w:space="8" w:color="auto"/>
                                        <w:bottom w:val="none" w:sz="0" w:space="0" w:color="auto"/>
                                        <w:right w:val="none" w:sz="0" w:space="8" w:color="auto"/>
                                      </w:divBdr>
                                    </w:div>
                                    <w:div w:id="198450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5" w:color="auto"/>
                                        <w:left w:val="none" w:sz="0" w:space="0" w:color="auto"/>
                                        <w:bottom w:val="none" w:sz="0" w:space="15" w:color="auto"/>
                                        <w:right w:val="none" w:sz="0" w:space="0" w:color="auto"/>
                                      </w:divBdr>
                                      <w:divsChild>
                                        <w:div w:id="1655529645">
                                          <w:marLeft w:val="12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40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19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  <w:div w:id="17107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3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42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8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03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CCCCCC"/>
                                                    <w:left w:val="none" w:sz="0" w:space="4" w:color="auto"/>
                                                    <w:bottom w:val="none" w:sz="0" w:space="4" w:color="auto"/>
                                                    <w:right w:val="none" w:sz="0" w:space="4" w:color="auto"/>
                                                  </w:divBdr>
                                                  <w:divsChild>
                                                    <w:div w:id="176529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62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5" w:color="auto"/>
                            <w:left w:val="none" w:sz="0" w:space="30" w:color="auto"/>
                            <w:bottom w:val="none" w:sz="0" w:space="15" w:color="auto"/>
                            <w:right w:val="none" w:sz="0" w:space="30" w:color="auto"/>
                          </w:divBdr>
                          <w:divsChild>
                            <w:div w:id="10540889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0069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7283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PropertyBag">
  <ax:ocxPr ax:name="_cx" ax:value="26"/>
  <ax:ocxPr ax:name="_cy" ax:value="26"/>
  <ax:ocxPr ax:name="FlashVars" ax:value=""/>
  <ax:ocxPr ax:name="Movie" ax:value=""/>
  <ax:ocxPr ax:name="Src" ax:value=""/>
  <ax:ocxPr ax:name="WMode" ax:value="Window"/>
  <ax:ocxPr ax:name="Play" ax:value="-1"/>
  <ax:ocxPr ax:name="Loop" ax:value="-1"/>
  <ax:ocxPr ax:name="Quality" ax:value="High"/>
  <ax:ocxPr ax:name="SAlign" ax:value=""/>
  <ax:ocxPr ax:name="Menu" ax:value="-1"/>
  <ax:ocxPr ax:name="Base" ax:value=""/>
  <ax:ocxPr ax:name="AllowScriptAccess" ax:value=""/>
  <ax:ocxPr ax:name="Scale" ax:value="ShowAll"/>
  <ax:ocxPr ax:name="DeviceFont" ax:value="0"/>
  <ax:ocxPr ax:name="EmbedMovie" ax:value="0"/>
  <ax:ocxPr ax:name="BGColor" ax:value=""/>
  <ax:ocxPr ax:name="SWRemote" ax:value=""/>
  <ax:ocxPr ax:name="MovieData" ax:value=""/>
  <ax:ocxPr ax:name="SeamlessTabbing" ax:value="1"/>
  <ax:ocxPr ax:name="Profile" ax:value="0"/>
  <ax:ocxPr ax:name="ProfileAddress" ax:value=""/>
  <ax:ocxPr ax:name="ProfilePort" ax:value="0"/>
  <ax:ocxPr ax:name="AllowNetworking" ax:value="all"/>
  <ax:ocxPr ax:name="AllowFullScreen" ax:value="false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894</Words>
  <Characters>5102</Characters>
  <Application>Microsoft Office Word</Application>
  <DocSecurity>0</DocSecurity>
  <Lines>42</Lines>
  <Paragraphs>11</Paragraphs>
  <ScaleCrop>false</ScaleCrop>
  <Company>郑州大学</Company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郑州大学</dc:creator>
  <cp:keywords/>
  <dc:description/>
  <cp:lastModifiedBy>郑州大学</cp:lastModifiedBy>
  <cp:revision>3</cp:revision>
  <dcterms:created xsi:type="dcterms:W3CDTF">2010-05-11T08:48:00Z</dcterms:created>
  <dcterms:modified xsi:type="dcterms:W3CDTF">2010-05-14T00:21:00Z</dcterms:modified>
</cp:coreProperties>
</file>